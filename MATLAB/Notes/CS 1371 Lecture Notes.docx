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E06" w:rsidRDefault="000437E3">
      <w:pPr>
        <w:pStyle w:val="Heading1"/>
      </w:pPr>
      <w:r>
        <w:t>CS 1371</w:t>
      </w:r>
    </w:p>
    <w:p w:rsidR="00995E06" w:rsidRDefault="000437E3" w:rsidP="000437E3">
      <w:pPr>
        <w:pStyle w:val="ListBullet"/>
      </w:pPr>
      <w:r>
        <w:t>Lecture 1, January 8, 2020</w:t>
      </w:r>
    </w:p>
    <w:p w:rsidR="00995E06" w:rsidRDefault="000437E3">
      <w:pPr>
        <w:pStyle w:val="Heading2"/>
      </w:pPr>
      <w:r>
        <w:t>Seven Principles of computing: applicable to any language</w:t>
      </w:r>
    </w:p>
    <w:p w:rsidR="000437E3" w:rsidRPr="00A70427" w:rsidRDefault="000437E3" w:rsidP="000437E3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A70427">
        <w:rPr>
          <w:sz w:val="26"/>
          <w:szCs w:val="26"/>
        </w:rPr>
        <w:t>Comments</w:t>
      </w:r>
    </w:p>
    <w:p w:rsidR="000437E3" w:rsidRPr="00A70427" w:rsidRDefault="000437E3" w:rsidP="000437E3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00A70427">
        <w:rPr>
          <w:sz w:val="22"/>
          <w:szCs w:val="22"/>
        </w:rPr>
        <w:t>Leave annotations to know what the code is about</w:t>
      </w:r>
    </w:p>
    <w:p w:rsidR="000437E3" w:rsidRPr="00A70427" w:rsidRDefault="000437E3" w:rsidP="000437E3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00A70427">
        <w:rPr>
          <w:sz w:val="22"/>
          <w:szCs w:val="22"/>
        </w:rPr>
        <w:t>Notations for humans</w:t>
      </w:r>
    </w:p>
    <w:p w:rsidR="000437E3" w:rsidRPr="00A70427" w:rsidRDefault="000437E3" w:rsidP="000437E3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00A70427">
        <w:rPr>
          <w:sz w:val="22"/>
          <w:szCs w:val="22"/>
        </w:rPr>
        <w:t>Debugging (finding errors)</w:t>
      </w:r>
    </w:p>
    <w:p w:rsidR="000437E3" w:rsidRPr="00A70427" w:rsidRDefault="000437E3" w:rsidP="000437E3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A70427">
        <w:rPr>
          <w:sz w:val="26"/>
          <w:szCs w:val="26"/>
        </w:rPr>
        <w:t>Variables</w:t>
      </w:r>
    </w:p>
    <w:p w:rsidR="000437E3" w:rsidRPr="00A70427" w:rsidRDefault="000437E3" w:rsidP="000437E3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00A70427">
        <w:rPr>
          <w:sz w:val="22"/>
          <w:szCs w:val="22"/>
        </w:rPr>
        <w:t>Human name for a computer storage location</w:t>
      </w:r>
    </w:p>
    <w:p w:rsidR="000437E3" w:rsidRPr="00A70427" w:rsidRDefault="00671969" w:rsidP="000437E3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00A70427">
        <w:rPr>
          <w:sz w:val="22"/>
          <w:szCs w:val="22"/>
        </w:rPr>
        <w:t>No spaces, no numbers</w:t>
      </w:r>
    </w:p>
    <w:p w:rsidR="00671969" w:rsidRPr="00A70427" w:rsidRDefault="00671969" w:rsidP="000437E3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00A70427">
        <w:rPr>
          <w:sz w:val="22"/>
          <w:szCs w:val="22"/>
        </w:rPr>
        <w:t>Starts with a letter</w:t>
      </w:r>
    </w:p>
    <w:p w:rsidR="00671969" w:rsidRPr="00A70427" w:rsidRDefault="00671969" w:rsidP="00A70427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00A70427">
        <w:rPr>
          <w:sz w:val="22"/>
          <w:szCs w:val="22"/>
        </w:rPr>
        <w:t>Case sensitive</w:t>
      </w:r>
    </w:p>
    <w:p w:rsidR="000437E3" w:rsidRPr="00A70427" w:rsidRDefault="000437E3" w:rsidP="000437E3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A70427">
        <w:rPr>
          <w:sz w:val="26"/>
          <w:szCs w:val="26"/>
        </w:rPr>
        <w:t>Data</w:t>
      </w:r>
    </w:p>
    <w:p w:rsidR="00A70427" w:rsidRPr="00A70427" w:rsidRDefault="00A70427" w:rsidP="00A70427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00A70427">
        <w:rPr>
          <w:sz w:val="22"/>
          <w:szCs w:val="22"/>
        </w:rPr>
        <w:t xml:space="preserve">Primitives: </w:t>
      </w:r>
    </w:p>
    <w:p w:rsidR="00A70427" w:rsidRPr="00A70427" w:rsidRDefault="00A70427" w:rsidP="00A70427">
      <w:pPr>
        <w:pStyle w:val="ListParagraph"/>
        <w:numPr>
          <w:ilvl w:val="2"/>
          <w:numId w:val="5"/>
        </w:numPr>
        <w:rPr>
          <w:sz w:val="22"/>
          <w:szCs w:val="22"/>
        </w:rPr>
      </w:pPr>
      <w:r w:rsidRPr="00A70427">
        <w:rPr>
          <w:sz w:val="22"/>
          <w:szCs w:val="22"/>
        </w:rPr>
        <w:t>Doubles (Numbers) 2bytes</w:t>
      </w:r>
    </w:p>
    <w:p w:rsidR="00A70427" w:rsidRPr="00A70427" w:rsidRDefault="00A70427" w:rsidP="00A70427">
      <w:pPr>
        <w:pStyle w:val="ListParagraph"/>
        <w:numPr>
          <w:ilvl w:val="2"/>
          <w:numId w:val="5"/>
        </w:numPr>
        <w:rPr>
          <w:sz w:val="22"/>
          <w:szCs w:val="22"/>
        </w:rPr>
      </w:pPr>
      <w:r w:rsidRPr="00A70427">
        <w:rPr>
          <w:sz w:val="22"/>
          <w:szCs w:val="22"/>
        </w:rPr>
        <w:t>Characters (char) letters-dash</w:t>
      </w:r>
    </w:p>
    <w:p w:rsidR="00A70427" w:rsidRPr="00A70427" w:rsidRDefault="00A70427" w:rsidP="00A70427">
      <w:pPr>
        <w:pStyle w:val="ListParagraph"/>
        <w:numPr>
          <w:ilvl w:val="2"/>
          <w:numId w:val="5"/>
        </w:numPr>
        <w:rPr>
          <w:sz w:val="22"/>
          <w:szCs w:val="22"/>
        </w:rPr>
      </w:pPr>
      <w:r w:rsidRPr="00A70427">
        <w:rPr>
          <w:sz w:val="22"/>
          <w:szCs w:val="22"/>
        </w:rPr>
        <w:t>Logical/Boolean (True/False)</w:t>
      </w:r>
    </w:p>
    <w:p w:rsidR="00A70427" w:rsidRPr="00A70427" w:rsidRDefault="00A70427" w:rsidP="00A70427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00A70427">
        <w:rPr>
          <w:sz w:val="22"/>
          <w:szCs w:val="22"/>
        </w:rPr>
        <w:t>Data Collection: More than a primitive</w:t>
      </w:r>
    </w:p>
    <w:p w:rsidR="000437E3" w:rsidRPr="00A70427" w:rsidRDefault="000437E3" w:rsidP="000437E3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A70427">
        <w:rPr>
          <w:sz w:val="26"/>
          <w:szCs w:val="26"/>
        </w:rPr>
        <w:t>Functions</w:t>
      </w:r>
    </w:p>
    <w:p w:rsidR="00A70427" w:rsidRDefault="00A70427" w:rsidP="00A70427">
      <w:pPr>
        <w:pStyle w:val="ListParagraph"/>
        <w:numPr>
          <w:ilvl w:val="1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Built-in functions</w:t>
      </w:r>
    </w:p>
    <w:p w:rsidR="00A70427" w:rsidRDefault="00A70427" w:rsidP="00A70427">
      <w:pPr>
        <w:pStyle w:val="ListParagraph"/>
        <w:numPr>
          <w:ilvl w:val="1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User defined functions</w:t>
      </w:r>
    </w:p>
    <w:p w:rsidR="00A70427" w:rsidRPr="00A70427" w:rsidRDefault="00A70427" w:rsidP="00A70427">
      <w:pPr>
        <w:pStyle w:val="ListParagraph"/>
        <w:numPr>
          <w:ilvl w:val="2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Made out of built-in functions</w:t>
      </w:r>
    </w:p>
    <w:p w:rsidR="000437E3" w:rsidRDefault="000437E3" w:rsidP="000437E3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A70427">
        <w:rPr>
          <w:sz w:val="26"/>
          <w:szCs w:val="26"/>
        </w:rPr>
        <w:t>Operations</w:t>
      </w:r>
    </w:p>
    <w:p w:rsidR="00A70427" w:rsidRDefault="00A70427" w:rsidP="00A70427">
      <w:pPr>
        <w:pStyle w:val="ListParagraph"/>
        <w:numPr>
          <w:ilvl w:val="1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Math: </w:t>
      </w:r>
      <w:proofErr w:type="gramStart"/>
      <w:r>
        <w:rPr>
          <w:sz w:val="26"/>
          <w:szCs w:val="26"/>
        </w:rPr>
        <w:t>+ ,</w:t>
      </w:r>
      <w:proofErr w:type="gramEnd"/>
      <w:r>
        <w:rPr>
          <w:sz w:val="26"/>
          <w:szCs w:val="26"/>
        </w:rPr>
        <w:t xml:space="preserve"> - , * ,  /</w:t>
      </w:r>
    </w:p>
    <w:p w:rsidR="00A70427" w:rsidRPr="00A70427" w:rsidRDefault="00A70427" w:rsidP="00A70427">
      <w:pPr>
        <w:pStyle w:val="ListParagraph"/>
        <w:numPr>
          <w:ilvl w:val="1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Logical: AND, OR</w:t>
      </w:r>
    </w:p>
    <w:p w:rsidR="000437E3" w:rsidRPr="00A70427" w:rsidRDefault="000437E3" w:rsidP="000437E3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A70427">
        <w:rPr>
          <w:sz w:val="26"/>
          <w:szCs w:val="26"/>
        </w:rPr>
        <w:t>Conditionals</w:t>
      </w:r>
    </w:p>
    <w:p w:rsidR="000437E3" w:rsidRPr="00A70427" w:rsidRDefault="000437E3" w:rsidP="000437E3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A70427">
        <w:rPr>
          <w:sz w:val="26"/>
          <w:szCs w:val="26"/>
        </w:rPr>
        <w:t>Iterations</w:t>
      </w:r>
      <w:bookmarkStart w:id="0" w:name="_GoBack"/>
      <w:bookmarkEnd w:id="0"/>
    </w:p>
    <w:sectPr w:rsidR="000437E3" w:rsidRPr="00A70427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0A61" w:rsidRDefault="00C40A61">
      <w:r>
        <w:separator/>
      </w:r>
    </w:p>
    <w:p w:rsidR="00C40A61" w:rsidRDefault="00C40A61"/>
  </w:endnote>
  <w:endnote w:type="continuationSeparator" w:id="0">
    <w:p w:rsidR="00C40A61" w:rsidRDefault="00C40A61">
      <w:r>
        <w:continuationSeparator/>
      </w:r>
    </w:p>
    <w:p w:rsidR="00C40A61" w:rsidRDefault="00C40A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95E06" w:rsidRDefault="00C40A6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0A61" w:rsidRDefault="00C40A61">
      <w:r>
        <w:separator/>
      </w:r>
    </w:p>
    <w:p w:rsidR="00C40A61" w:rsidRDefault="00C40A61"/>
  </w:footnote>
  <w:footnote w:type="continuationSeparator" w:id="0">
    <w:p w:rsidR="00C40A61" w:rsidRDefault="00C40A61">
      <w:r>
        <w:continuationSeparator/>
      </w:r>
    </w:p>
    <w:p w:rsidR="00C40A61" w:rsidRDefault="00C40A6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12A3CAA"/>
    <w:multiLevelType w:val="hybridMultilevel"/>
    <w:tmpl w:val="F11AF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7E3"/>
    <w:rsid w:val="000437E3"/>
    <w:rsid w:val="00671969"/>
    <w:rsid w:val="008E5675"/>
    <w:rsid w:val="00995E06"/>
    <w:rsid w:val="00A17271"/>
    <w:rsid w:val="00A70427"/>
    <w:rsid w:val="00C4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865080"/>
  <w15:chartTrackingRefBased/>
  <w15:docId w15:val="{D9F16FA6-AB7F-084F-AB0E-7825867BF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043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guelzadorosnysilva/Library/Containers/com.microsoft.Word/Data/Library/Application%20Support/Microsoft/Office/16.0/DTS/en-US%7b84B873B1-EA69-ED4B-9A3C-07D55A343576%7d/%7b7A990276-E882-D14D-8899-684779DEBD47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13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Zadorosny Silva, Miguel</cp:lastModifiedBy>
  <cp:revision>4</cp:revision>
  <dcterms:created xsi:type="dcterms:W3CDTF">2020-01-08T19:13:00Z</dcterms:created>
  <dcterms:modified xsi:type="dcterms:W3CDTF">2020-01-08T21:29:00Z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